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C246" w14:textId="77777777" w:rsidR="00E23C4D" w:rsidRDefault="00E23C4D" w:rsidP="00E23C4D">
      <w:pPr>
        <w:pStyle w:val="Ytunnisteentyyli"/>
      </w:pPr>
    </w:p>
    <w:p w14:paraId="5EEFB0AC" w14:textId="77777777" w:rsidR="00E23C4D" w:rsidRDefault="00E23C4D" w:rsidP="00E23C4D">
      <w:pPr>
        <w:pStyle w:val="Ytunnisteentyyli"/>
      </w:pPr>
    </w:p>
    <w:p w14:paraId="2C59ADFF" w14:textId="77777777" w:rsidR="00E23C4D" w:rsidRDefault="00E23C4D" w:rsidP="00E23C4D">
      <w:pPr>
        <w:pStyle w:val="Ytunnisteentyyli"/>
      </w:pPr>
    </w:p>
    <w:p w14:paraId="0774DE9D" w14:textId="77777777" w:rsidR="00E23C4D" w:rsidRDefault="00E23C4D" w:rsidP="00E23C4D">
      <w:pPr>
        <w:pStyle w:val="Ytunnisteentyyli"/>
      </w:pPr>
    </w:p>
    <w:p w14:paraId="298CF1BF" w14:textId="77777777" w:rsidR="00E23C4D" w:rsidRDefault="00E23C4D" w:rsidP="00E23C4D">
      <w:pPr>
        <w:pStyle w:val="Ytunnisteentyyli"/>
      </w:pPr>
    </w:p>
    <w:p w14:paraId="1F22F585" w14:textId="77777777" w:rsidR="00E23C4D" w:rsidRDefault="00E23C4D" w:rsidP="00E23C4D">
      <w:pPr>
        <w:pStyle w:val="Ytunnisteentyyli"/>
      </w:pPr>
    </w:p>
    <w:p w14:paraId="1B31AD96" w14:textId="77777777" w:rsidR="00E23C4D" w:rsidRDefault="00E23C4D" w:rsidP="00E23C4D">
      <w:pPr>
        <w:pStyle w:val="Ytunnisteentyyli"/>
      </w:pPr>
    </w:p>
    <w:p w14:paraId="5BDD04CB" w14:textId="77777777" w:rsidR="00E23C4D" w:rsidRDefault="00E23C4D" w:rsidP="00E23C4D">
      <w:pPr>
        <w:pStyle w:val="Ytunnisteentyyli"/>
      </w:pPr>
    </w:p>
    <w:p w14:paraId="490DCD84" w14:textId="77777777" w:rsidR="00E23C4D" w:rsidRDefault="00E23C4D" w:rsidP="00E23C4D">
      <w:pPr>
        <w:pStyle w:val="Ytunnisteentyyli"/>
      </w:pPr>
    </w:p>
    <w:p w14:paraId="31921EC4" w14:textId="77777777" w:rsidR="00E23C4D" w:rsidRDefault="00E23C4D" w:rsidP="00E23C4D">
      <w:pPr>
        <w:pStyle w:val="Ytunnisteentyyli"/>
      </w:pPr>
    </w:p>
    <w:p w14:paraId="4DB30890" w14:textId="2F52005B" w:rsidR="00E23C4D" w:rsidRPr="00AD7FA2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EB044E">
        <w:rPr>
          <w:b/>
          <w:sz w:val="28"/>
          <w:szCs w:val="28"/>
        </w:rPr>
        <w:t>Raportti Verkkosivustostani</w:t>
      </w:r>
      <w:r w:rsidR="00180DB4" w:rsidRPr="00AD7FA2">
        <w:rPr>
          <w:b/>
          <w:sz w:val="28"/>
          <w:szCs w:val="28"/>
        </w:rPr>
        <w:t xml:space="preserve"> </w:t>
      </w:r>
    </w:p>
    <w:p w14:paraId="685C6177" w14:textId="77777777" w:rsidR="00E23C4D" w:rsidRPr="00E23C4D" w:rsidRDefault="00E23C4D" w:rsidP="00E23C4D">
      <w:pPr>
        <w:pStyle w:val="Ytunnisteentyyli"/>
        <w:rPr>
          <w:szCs w:val="20"/>
        </w:rPr>
      </w:pPr>
    </w:p>
    <w:p w14:paraId="3B13F450" w14:textId="77777777" w:rsidR="00DC75B7" w:rsidRDefault="00DC75B7" w:rsidP="00E23C4D">
      <w:pPr>
        <w:pStyle w:val="Ytunnisteentyyli"/>
      </w:pPr>
      <w:r>
        <w:br w:type="page"/>
      </w:r>
    </w:p>
    <w:sdt>
      <w:sdtPr>
        <w:rPr>
          <w:rFonts w:ascii="Trebuchet MS" w:eastAsiaTheme="minorHAnsi" w:hAnsi="Trebuchet MS" w:cstheme="minorHAnsi"/>
          <w:color w:val="auto"/>
          <w:sz w:val="20"/>
          <w:szCs w:val="22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137DB" w14:textId="294839C1" w:rsidR="00557A92" w:rsidRDefault="008A3519">
          <w:pPr>
            <w:pStyle w:val="TOCHeading"/>
          </w:pPr>
          <w:proofErr w:type="spellStart"/>
          <w:r>
            <w:t>Sisällysluettelo</w:t>
          </w:r>
          <w:proofErr w:type="spellEnd"/>
        </w:p>
        <w:p w14:paraId="52DC79FA" w14:textId="77777777" w:rsidR="008A3519" w:rsidRPr="008A3519" w:rsidRDefault="008A3519" w:rsidP="008A3519">
          <w:pPr>
            <w:rPr>
              <w:lang w:val="en-US"/>
            </w:rPr>
          </w:pPr>
        </w:p>
        <w:p w14:paraId="3078A7C1" w14:textId="2A2C36D0" w:rsidR="00CB646D" w:rsidRDefault="00557A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4351" w:history="1">
            <w:r w:rsidR="00CB646D" w:rsidRPr="00FE32E7">
              <w:rPr>
                <w:rStyle w:val="Hyperlink"/>
                <w:noProof/>
              </w:rPr>
              <w:t>1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"/>
                <w:noProof/>
              </w:rPr>
              <w:t>Yleistä tietoa verkkosivustosta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_Toc121754351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6E4AC9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1FC85FDF" w14:textId="74F2DC76" w:rsidR="00CB646D" w:rsidRDefault="00B53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2" w:history="1">
            <w:r w:rsidR="00CB646D" w:rsidRPr="00FE32E7">
              <w:rPr>
                <w:rStyle w:val="Hyperlink"/>
                <w:noProof/>
              </w:rPr>
              <w:t>2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"/>
                <w:noProof/>
              </w:rPr>
              <w:t>Käytettyjä tekniikoita ja erikoisuuksia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_Toc121754352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6E4AC9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6512AFCC" w14:textId="563C08F8" w:rsidR="00CB646D" w:rsidRDefault="00B53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3" w:history="1">
            <w:r w:rsidR="00CB646D" w:rsidRPr="00FE32E7">
              <w:rPr>
                <w:rStyle w:val="Hyperlink"/>
                <w:noProof/>
              </w:rPr>
              <w:t>3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"/>
                <w:noProof/>
              </w:rPr>
              <w:t>Sivuston design ja rakenne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_Toc121754353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6E4AC9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18EF1162" w14:textId="27EC0193" w:rsidR="00CB646D" w:rsidRDefault="00B53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4" w:history="1">
            <w:r w:rsidR="00CB646D" w:rsidRPr="00FE32E7">
              <w:rPr>
                <w:rStyle w:val="Hyperlink"/>
                <w:noProof/>
              </w:rPr>
              <w:t>4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"/>
                <w:noProof/>
              </w:rPr>
              <w:t>Käyttämäni lähteet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_Toc121754354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6E4AC9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267AA223" w14:textId="4E482ADE" w:rsidR="00CB646D" w:rsidRDefault="00B53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5" w:history="1">
            <w:r w:rsidR="00CB646D" w:rsidRPr="00FE32E7">
              <w:rPr>
                <w:rStyle w:val="Hyperlink"/>
                <w:noProof/>
              </w:rPr>
              <w:t>5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"/>
                <w:noProof/>
              </w:rPr>
              <w:t>Oma arvio työstä ja oman osaamisen kehittymisestä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_Toc121754355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6E4AC9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49AAE1C5" w14:textId="368358A4" w:rsidR="00CB646D" w:rsidRDefault="00B53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6" w:history="1">
            <w:r w:rsidR="00CB646D" w:rsidRPr="00FE32E7">
              <w:rPr>
                <w:rStyle w:val="Hyperlink"/>
                <w:noProof/>
              </w:rPr>
              <w:t>6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"/>
                <w:noProof/>
              </w:rPr>
              <w:t>Palaute opettajalle kurssista sekä itse opetuksesta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_Toc121754356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6E4AC9">
              <w:rPr>
                <w:noProof/>
                <w:webHidden/>
              </w:rPr>
              <w:t>3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3BA4203A" w14:textId="4BDF0916" w:rsidR="00CB646D" w:rsidRDefault="00B53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7" w:history="1">
            <w:r w:rsidR="00CB646D" w:rsidRPr="00FE32E7">
              <w:rPr>
                <w:rStyle w:val="Hyperlink"/>
                <w:noProof/>
              </w:rPr>
              <w:t>7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"/>
                <w:noProof/>
              </w:rPr>
              <w:t>Verkkosivuni osoite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_Toc121754357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6E4AC9">
              <w:rPr>
                <w:noProof/>
                <w:webHidden/>
              </w:rPr>
              <w:t>4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22752CDC" w14:textId="7D0A71B4" w:rsidR="00CB646D" w:rsidRDefault="00B53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8" w:history="1">
            <w:r w:rsidR="00CB646D" w:rsidRPr="00FE32E7">
              <w:rPr>
                <w:rStyle w:val="Hyperlink"/>
                <w:noProof/>
              </w:rPr>
              <w:t>8</w:t>
            </w:r>
            <w:r w:rsidR="00CB646D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CB646D" w:rsidRPr="00FE32E7">
              <w:rPr>
                <w:rStyle w:val="Hyperlink"/>
                <w:noProof/>
              </w:rPr>
              <w:t>Validointi kuvat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_Toc121754358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6E4AC9">
              <w:rPr>
                <w:noProof/>
                <w:webHidden/>
              </w:rPr>
              <w:t>4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0446BAF5" w14:textId="605CBDBA" w:rsidR="00CB646D" w:rsidRDefault="00B537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21754359" w:history="1">
            <w:r w:rsidR="00CB646D" w:rsidRPr="00FE32E7">
              <w:rPr>
                <w:rStyle w:val="Hyperlink"/>
                <w:noProof/>
              </w:rPr>
              <w:t>Lähteet</w:t>
            </w:r>
            <w:r w:rsidR="00CB646D">
              <w:rPr>
                <w:noProof/>
                <w:webHidden/>
              </w:rPr>
              <w:tab/>
            </w:r>
            <w:r w:rsidR="00CB646D">
              <w:rPr>
                <w:noProof/>
                <w:webHidden/>
              </w:rPr>
              <w:fldChar w:fldCharType="begin"/>
            </w:r>
            <w:r w:rsidR="00CB646D">
              <w:rPr>
                <w:noProof/>
                <w:webHidden/>
              </w:rPr>
              <w:instrText xml:space="preserve"> PAGEREF _Toc121754359 \h </w:instrText>
            </w:r>
            <w:r w:rsidR="00CB646D">
              <w:rPr>
                <w:noProof/>
                <w:webHidden/>
              </w:rPr>
            </w:r>
            <w:r w:rsidR="00CB646D">
              <w:rPr>
                <w:noProof/>
                <w:webHidden/>
              </w:rPr>
              <w:fldChar w:fldCharType="separate"/>
            </w:r>
            <w:r w:rsidR="006E4AC9">
              <w:rPr>
                <w:noProof/>
                <w:webHidden/>
              </w:rPr>
              <w:t>5</w:t>
            </w:r>
            <w:r w:rsidR="00CB646D">
              <w:rPr>
                <w:noProof/>
                <w:webHidden/>
              </w:rPr>
              <w:fldChar w:fldCharType="end"/>
            </w:r>
          </w:hyperlink>
        </w:p>
        <w:p w14:paraId="0588C905" w14:textId="287F03F9" w:rsidR="00557A92" w:rsidRDefault="00557A92">
          <w:r>
            <w:rPr>
              <w:b/>
              <w:bCs/>
              <w:noProof/>
            </w:rPr>
            <w:fldChar w:fldCharType="end"/>
          </w:r>
        </w:p>
      </w:sdtContent>
    </w:sdt>
    <w:p w14:paraId="35FA70F9" w14:textId="2CD7D2DD" w:rsidR="00885203" w:rsidRDefault="00885203" w:rsidP="000C3D76">
      <w:pPr>
        <w:tabs>
          <w:tab w:val="left" w:pos="5550"/>
        </w:tabs>
        <w:rPr>
          <w:b/>
          <w:lang w:val="en-US"/>
        </w:rPr>
      </w:pPr>
    </w:p>
    <w:p w14:paraId="63CCC850" w14:textId="77777777" w:rsidR="00885203" w:rsidRDefault="00885203" w:rsidP="000C3D76">
      <w:pPr>
        <w:tabs>
          <w:tab w:val="left" w:pos="5550"/>
        </w:tabs>
        <w:rPr>
          <w:b/>
          <w:lang w:val="en-US"/>
        </w:rPr>
        <w:sectPr w:rsidR="00885203" w:rsidSect="00DC75B7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422D8652" w14:textId="718209F2" w:rsidR="001331ED" w:rsidRPr="0034083B" w:rsidRDefault="00EB044E" w:rsidP="001331ED">
      <w:pPr>
        <w:pStyle w:val="Heading1"/>
      </w:pPr>
      <w:bookmarkStart w:id="0" w:name="_Toc119942852"/>
      <w:bookmarkStart w:id="1" w:name="_Toc121754351"/>
      <w:r>
        <w:lastRenderedPageBreak/>
        <w:t>Yleistä tietoa</w:t>
      </w:r>
      <w:r w:rsidR="00070362">
        <w:t xml:space="preserve"> verkkosivustosta</w:t>
      </w:r>
      <w:bookmarkEnd w:id="0"/>
      <w:bookmarkEnd w:id="1"/>
    </w:p>
    <w:p w14:paraId="5F1D322F" w14:textId="59C887CC" w:rsidR="00A822B2" w:rsidRDefault="00EB044E" w:rsidP="00EB044E">
      <w:pPr>
        <w:pStyle w:val="Normalsis"/>
      </w:pPr>
      <w:r>
        <w:t>Verkkosivus</w:t>
      </w:r>
      <w:r w:rsidR="008B02AC">
        <w:t xml:space="preserve">toni liittyy harjoitteluuni kehittää henkilöbrändiäni. Olen jokin aika sitten aloittanut tekemään videoita YouTubeen, joten ajattelin, että verkkosivut olisivat hyvä kehys videoilleni. </w:t>
      </w:r>
    </w:p>
    <w:p w14:paraId="7B76E131" w14:textId="289AAE5F" w:rsidR="00582FF3" w:rsidRPr="008E6802" w:rsidRDefault="00582FF3" w:rsidP="00EB044E">
      <w:pPr>
        <w:pStyle w:val="Normalsis"/>
      </w:pPr>
      <w:r>
        <w:t xml:space="preserve">Valitsin </w:t>
      </w:r>
      <w:r w:rsidR="008B02AC">
        <w:t>oman henkilöbrändini</w:t>
      </w:r>
      <w:r>
        <w:t xml:space="preserve"> aiheeksi, koska</w:t>
      </w:r>
      <w:r w:rsidR="008B02AC">
        <w:t xml:space="preserve"> koin, että siitä olisi minulle hyötyä tulevaisuudessa. </w:t>
      </w:r>
    </w:p>
    <w:p w14:paraId="7E1B23D1" w14:textId="6530DB81" w:rsidR="00BA7863" w:rsidRDefault="005705EE" w:rsidP="00BA7863">
      <w:pPr>
        <w:pStyle w:val="Heading1"/>
      </w:pPr>
      <w:bookmarkStart w:id="2" w:name="_Toc119942853"/>
      <w:bookmarkStart w:id="3" w:name="_Toc121754352"/>
      <w:r>
        <w:t>Käytettyjä tekniikoita ja erikoisuuksia</w:t>
      </w:r>
      <w:bookmarkEnd w:id="2"/>
      <w:bookmarkEnd w:id="3"/>
    </w:p>
    <w:p w14:paraId="007D917C" w14:textId="1B8CE35E" w:rsidR="000330DB" w:rsidRDefault="000330DB" w:rsidP="000330DB">
      <w:pPr>
        <w:pStyle w:val="Normalsis"/>
      </w:pPr>
      <w:r>
        <w:t>Verkkosivustossa on käytetty</w:t>
      </w:r>
      <w:r w:rsidR="008B02AC">
        <w:t xml:space="preserve"> keskeisenä ominaisuutena </w:t>
      </w:r>
      <w:proofErr w:type="spellStart"/>
      <w:r w:rsidR="008B02AC">
        <w:t>bootstrappia</w:t>
      </w:r>
      <w:proofErr w:type="spellEnd"/>
      <w:r w:rsidR="008B02AC">
        <w:t xml:space="preserve">. Sain sieltä tärkeimmät kehykset verkkosivuilleni, jotta sain sen näyttämään järkevältä ja jäsennellyltä. </w:t>
      </w:r>
    </w:p>
    <w:p w14:paraId="34696C2C" w14:textId="7C84E48F" w:rsidR="00BA7863" w:rsidRPr="008E6802" w:rsidRDefault="00B22AA6" w:rsidP="003354C6">
      <w:pPr>
        <w:pStyle w:val="Heading1"/>
      </w:pPr>
      <w:bookmarkStart w:id="4" w:name="_Toc119942854"/>
      <w:bookmarkStart w:id="5" w:name="_Toc121754353"/>
      <w:r>
        <w:t>Sivuston design</w:t>
      </w:r>
      <w:bookmarkEnd w:id="4"/>
      <w:r w:rsidR="00081433">
        <w:t xml:space="preserve"> ja rakenne</w:t>
      </w:r>
      <w:bookmarkEnd w:id="5"/>
    </w:p>
    <w:p w14:paraId="3B50596A" w14:textId="60E7828D" w:rsidR="005705EE" w:rsidRDefault="00B22AA6" w:rsidP="005705EE">
      <w:pPr>
        <w:pStyle w:val="Normalsis"/>
      </w:pPr>
      <w:r>
        <w:t>Halusin, että verkkosivuni olisi</w:t>
      </w:r>
      <w:r w:rsidR="008B02AC">
        <w:t xml:space="preserve"> mahdollisimman yksinkertainen ja helppokäyttöinen. Halusin myös, että värit ovat hillityt ja kaikki minulle tärkeimmät asiat löytyvät heti etusivulta.</w:t>
      </w:r>
      <w:r w:rsidR="006E4AC9">
        <w:t xml:space="preserve"> </w:t>
      </w:r>
    </w:p>
    <w:p w14:paraId="047EC96A" w14:textId="21CEB5ED" w:rsidR="006E4AC9" w:rsidRDefault="006E4AC9" w:rsidP="005705EE">
      <w:pPr>
        <w:pStyle w:val="Normalsis"/>
      </w:pPr>
      <w:r>
        <w:t>Tärkein oli banneri, jossa tulisi heti ilmi sivuston idea ja tyyli. Bannerissa lukee koko nimeni, joka on henkilöbrändini ydin.</w:t>
      </w:r>
    </w:p>
    <w:p w14:paraId="587E3163" w14:textId="56433B9D" w:rsidR="006E4AC9" w:rsidRDefault="006E4AC9" w:rsidP="005705EE">
      <w:pPr>
        <w:pStyle w:val="Normalsis"/>
      </w:pPr>
      <w:r>
        <w:t xml:space="preserve">Bannerin jälkeen löytyy navigointi, josta pääsee haluamalleen sivulle. Sivuja on vain kolme kappaletta, koska en vielä tässä vaiheessa halua näyttää mitään tämän enempää. </w:t>
      </w:r>
    </w:p>
    <w:p w14:paraId="3F17A065" w14:textId="4B0B29D5" w:rsidR="006E4AC9" w:rsidRPr="008E6802" w:rsidRDefault="006E4AC9" w:rsidP="005705EE">
      <w:pPr>
        <w:pStyle w:val="Normalsis"/>
      </w:pPr>
      <w:r>
        <w:t xml:space="preserve">Etusivulta löytyy ”kortteja”, jossa on kuvia elämäni pääpilareista. Mielestäni tämä sopi hyvin verkkosivustoni pääkohdaksi. </w:t>
      </w:r>
    </w:p>
    <w:p w14:paraId="613FA372" w14:textId="0ECBD7F8" w:rsidR="00BA7863" w:rsidRDefault="005705EE" w:rsidP="005705EE">
      <w:pPr>
        <w:pStyle w:val="Heading1"/>
      </w:pPr>
      <w:bookmarkStart w:id="6" w:name="_Toc119942855"/>
      <w:bookmarkStart w:id="7" w:name="_Toc121754354"/>
      <w:r>
        <w:t>Käyttämäni lähteet</w:t>
      </w:r>
      <w:bookmarkEnd w:id="6"/>
      <w:bookmarkEnd w:id="7"/>
    </w:p>
    <w:p w14:paraId="2A4F5AF7" w14:textId="648FE1F6" w:rsidR="004C263C" w:rsidRDefault="00B22AA6" w:rsidP="00B22AA6">
      <w:pPr>
        <w:pStyle w:val="Normalsis"/>
      </w:pPr>
      <w:r>
        <w:t xml:space="preserve">Lähteinä </w:t>
      </w:r>
      <w:r w:rsidR="00BF671F">
        <w:t>sivuston elementeille</w:t>
      </w:r>
      <w:r>
        <w:t>, o</w:t>
      </w:r>
      <w:r w:rsidR="008B02AC">
        <w:t xml:space="preserve">len käyttänyt ainoastaan </w:t>
      </w:r>
      <w:proofErr w:type="spellStart"/>
      <w:r w:rsidR="008B02AC">
        <w:t>bootstrapia</w:t>
      </w:r>
      <w:proofErr w:type="spellEnd"/>
      <w:r w:rsidR="008B02AC">
        <w:t xml:space="preserve">. </w:t>
      </w:r>
    </w:p>
    <w:p w14:paraId="6B491CEC" w14:textId="2C12022E" w:rsidR="00B22AA6" w:rsidRDefault="00B22AA6" w:rsidP="00B22AA6">
      <w:pPr>
        <w:pStyle w:val="Normalsis"/>
      </w:pPr>
      <w:r>
        <w:t>Kuv</w:t>
      </w:r>
      <w:r w:rsidR="008B02AC">
        <w:t>at olen ottanut itse sekä tekstit ovat minun luomiani.</w:t>
      </w:r>
    </w:p>
    <w:p w14:paraId="7E57ECAF" w14:textId="2EA5B36E" w:rsidR="005705EE" w:rsidRDefault="005705EE" w:rsidP="005705EE">
      <w:pPr>
        <w:pStyle w:val="Heading1"/>
      </w:pPr>
      <w:bookmarkStart w:id="8" w:name="_Toc119942856"/>
      <w:bookmarkStart w:id="9" w:name="_Toc121754355"/>
      <w:r>
        <w:t>Oma arvio työstä</w:t>
      </w:r>
      <w:bookmarkEnd w:id="8"/>
      <w:r w:rsidR="000B2796">
        <w:t xml:space="preserve"> ja oman osaamisen kehittymisestä</w:t>
      </w:r>
      <w:bookmarkEnd w:id="9"/>
    </w:p>
    <w:p w14:paraId="2708A00D" w14:textId="5CDD98CF" w:rsidR="005705EE" w:rsidRDefault="005705EE" w:rsidP="004C263C">
      <w:pPr>
        <w:pStyle w:val="Normalsis"/>
      </w:pPr>
      <w:r>
        <w:t>Mielestäni onnistui</w:t>
      </w:r>
      <w:r w:rsidR="008B02AC">
        <w:t>n verkkosivujen visuaalisessa puolessa. Onnistuin myös saamaan elementit juuri oikeisiin kohtiin, mihin ne halusinkin.</w:t>
      </w:r>
    </w:p>
    <w:p w14:paraId="7048C4E4" w14:textId="610BFCA6" w:rsidR="004C263C" w:rsidRDefault="000F6A87" w:rsidP="004C263C">
      <w:pPr>
        <w:pStyle w:val="Normalsis"/>
      </w:pPr>
      <w:r>
        <w:t>Parantamista olis</w:t>
      </w:r>
      <w:r w:rsidR="008B02AC">
        <w:t xml:space="preserve">i erilaisissa elementeissä ja niiden muokkaamisessa. </w:t>
      </w:r>
    </w:p>
    <w:p w14:paraId="1AE1AADD" w14:textId="05EAC9AF" w:rsidR="000B2796" w:rsidRDefault="000B2796" w:rsidP="004C263C">
      <w:pPr>
        <w:pStyle w:val="Normalsis"/>
      </w:pPr>
      <w:r>
        <w:t>Koen, että olen oppinu</w:t>
      </w:r>
      <w:r w:rsidR="008B02AC">
        <w:t xml:space="preserve">t pääpiirteet verkkosivujen kehittämisestä. Osaan tärkeimmät asiat, jotta verkkosivut saadaan pystyyn ja jotta ne näyttävät hyvältä ja ovat helppokäyttöiset. </w:t>
      </w:r>
    </w:p>
    <w:p w14:paraId="656B17D9" w14:textId="523B0CDF" w:rsidR="005705EE" w:rsidRDefault="000F6A87" w:rsidP="00070362">
      <w:pPr>
        <w:pStyle w:val="Normalsis"/>
        <w:tabs>
          <w:tab w:val="left" w:pos="7513"/>
        </w:tabs>
      </w:pPr>
      <w:r>
        <w:lastRenderedPageBreak/>
        <w:t xml:space="preserve">Antaisin itselleni </w:t>
      </w:r>
      <w:r w:rsidR="008B02AC">
        <w:t>17</w:t>
      </w:r>
      <w:r>
        <w:t>/</w:t>
      </w:r>
      <w:proofErr w:type="gramStart"/>
      <w:r>
        <w:t>23p</w:t>
      </w:r>
      <w:proofErr w:type="gramEnd"/>
    </w:p>
    <w:p w14:paraId="3DEB1D0C" w14:textId="49DDFF6E" w:rsidR="00070362" w:rsidRDefault="00070362" w:rsidP="00070362">
      <w:pPr>
        <w:pStyle w:val="Heading1"/>
      </w:pPr>
      <w:bookmarkStart w:id="10" w:name="_Toc119942857"/>
      <w:bookmarkStart w:id="11" w:name="_Toc121754356"/>
      <w:r>
        <w:t>Palaute opettajalle kurssista sekä itse opetuksesta</w:t>
      </w:r>
      <w:bookmarkEnd w:id="10"/>
      <w:bookmarkEnd w:id="11"/>
    </w:p>
    <w:p w14:paraId="649CF01B" w14:textId="413A7D66" w:rsidR="00070362" w:rsidRDefault="00070362" w:rsidP="00070362">
      <w:pPr>
        <w:pStyle w:val="Normalsis"/>
      </w:pPr>
      <w:r>
        <w:t>Kurssi sek</w:t>
      </w:r>
      <w:r w:rsidR="00582FF3">
        <w:t>ä lähi</w:t>
      </w:r>
      <w:r>
        <w:t xml:space="preserve">opetus tuntui </w:t>
      </w:r>
      <w:r w:rsidR="008B02AC">
        <w:t xml:space="preserve">haastavalta ja vaikealta pysyä perässä. Tykkäsin siitä, että viimeisissä harjoituksissa </w:t>
      </w:r>
      <w:proofErr w:type="spellStart"/>
      <w:r w:rsidR="008B02AC">
        <w:t>canvasissa</w:t>
      </w:r>
      <w:proofErr w:type="spellEnd"/>
      <w:r w:rsidR="008B02AC">
        <w:t xml:space="preserve"> oli myös suomenkielinen käännös tehtävänannoille. Paljonhan tämä oli itseopiskelua, mutta kyllä se niinkin onnistui.</w:t>
      </w:r>
    </w:p>
    <w:p w14:paraId="14137D48" w14:textId="13EFF6FC" w:rsidR="00070362" w:rsidRDefault="00070362" w:rsidP="00070362">
      <w:pPr>
        <w:pStyle w:val="Normalsis"/>
      </w:pPr>
    </w:p>
    <w:p w14:paraId="699B3DA7" w14:textId="6D777DEB" w:rsidR="00582FF3" w:rsidRDefault="00582FF3" w:rsidP="00582FF3">
      <w:pPr>
        <w:pStyle w:val="Heading1"/>
      </w:pPr>
      <w:bookmarkStart w:id="12" w:name="_Toc121754357"/>
      <w:r>
        <w:t>Verkkosivu</w:t>
      </w:r>
      <w:r w:rsidR="00BF671F">
        <w:t>ni</w:t>
      </w:r>
      <w:r>
        <w:t xml:space="preserve"> osoite</w:t>
      </w:r>
      <w:bookmarkEnd w:id="12"/>
    </w:p>
    <w:p w14:paraId="047229E0" w14:textId="2546F45D" w:rsidR="006E4AC9" w:rsidRDefault="006E4AC9" w:rsidP="00582FF3">
      <w:pPr>
        <w:pStyle w:val="Normalsis"/>
        <w:rPr>
          <w:b/>
          <w:bCs/>
        </w:rPr>
      </w:pPr>
      <w:r w:rsidRPr="006E4AC9">
        <w:rPr>
          <w:b/>
          <w:bCs/>
        </w:rPr>
        <w:t>https://github.com/annalauraau/verkkosivujen-kehitt-minen_/blob/80e2eab66cd8d63acd1020062f790d59ec24c140/virallinen/index.html</w:t>
      </w:r>
    </w:p>
    <w:p w14:paraId="63330176" w14:textId="77777777" w:rsidR="009A5884" w:rsidRPr="00582FF3" w:rsidRDefault="009A5884" w:rsidP="00582FF3">
      <w:pPr>
        <w:pStyle w:val="Normalsis"/>
      </w:pPr>
    </w:p>
    <w:p w14:paraId="5D91C8AE" w14:textId="1922895D" w:rsidR="00070362" w:rsidRDefault="00070362" w:rsidP="00070362">
      <w:pPr>
        <w:pStyle w:val="Heading1"/>
      </w:pPr>
      <w:bookmarkStart w:id="13" w:name="_Toc119942858"/>
      <w:bookmarkStart w:id="14" w:name="_Toc121754358"/>
      <w:r>
        <w:t>Validointi kuvat</w:t>
      </w:r>
      <w:bookmarkEnd w:id="13"/>
      <w:bookmarkEnd w:id="14"/>
    </w:p>
    <w:p w14:paraId="015764D5" w14:textId="53511EAE" w:rsidR="00070362" w:rsidRDefault="00137998" w:rsidP="00070362">
      <w:pPr>
        <w:pStyle w:val="Caption"/>
        <w:keepNext/>
        <w:ind w:left="1304" w:firstLine="1304"/>
      </w:pPr>
      <w:fldSimple w:instr=" SEQ Kuva \* ARABIC ">
        <w:r w:rsidR="00070362">
          <w:rPr>
            <w:noProof/>
          </w:rPr>
          <w:t>1</w:t>
        </w:r>
      </w:fldSimple>
      <w:r w:rsidR="00070362">
        <w:t xml:space="preserve"> index.html validointi</w:t>
      </w:r>
    </w:p>
    <w:p w14:paraId="2DCFFDA9" w14:textId="7BB296E8" w:rsidR="00070362" w:rsidRDefault="00070362" w:rsidP="00070362">
      <w:pPr>
        <w:pStyle w:val="Normalsis"/>
        <w:keepNext/>
      </w:pPr>
    </w:p>
    <w:p w14:paraId="1F4305C0" w14:textId="4A91D9F4" w:rsidR="00070362" w:rsidRDefault="00137998" w:rsidP="00070362">
      <w:pPr>
        <w:pStyle w:val="Caption"/>
        <w:keepNext/>
        <w:ind w:left="1304" w:firstLine="1304"/>
      </w:pPr>
      <w:fldSimple w:instr=" SEQ Kuva \* ARABIC ">
        <w:r w:rsidR="00070362">
          <w:rPr>
            <w:noProof/>
          </w:rPr>
          <w:t>2</w:t>
        </w:r>
      </w:fldSimple>
      <w:r w:rsidR="001A009E">
        <w:rPr>
          <w:i/>
          <w:iCs w:val="0"/>
        </w:rPr>
        <w:t xml:space="preserve"> index2</w:t>
      </w:r>
      <w:r w:rsidR="00070362" w:rsidRPr="009C0CC1">
        <w:rPr>
          <w:i/>
          <w:iCs w:val="0"/>
        </w:rPr>
        <w:t>.html</w:t>
      </w:r>
      <w:r w:rsidR="00070362">
        <w:t xml:space="preserve"> validointi</w:t>
      </w:r>
    </w:p>
    <w:p w14:paraId="6CD19C9A" w14:textId="77777777" w:rsidR="00070362" w:rsidRDefault="00070362" w:rsidP="00070362">
      <w:pPr>
        <w:pStyle w:val="Caption"/>
        <w:keepNext/>
      </w:pPr>
    </w:p>
    <w:p w14:paraId="1A775149" w14:textId="70C0B4DA" w:rsidR="009C0CC1" w:rsidRDefault="00137998" w:rsidP="00CB646D">
      <w:pPr>
        <w:pStyle w:val="Caption"/>
        <w:keepNext/>
        <w:ind w:left="1248" w:firstLine="1304"/>
      </w:pPr>
      <w:fldSimple w:instr=" SEQ Kuva \* ARABIC ">
        <w:r w:rsidR="00070362">
          <w:rPr>
            <w:noProof/>
          </w:rPr>
          <w:t>3</w:t>
        </w:r>
      </w:fldSimple>
      <w:r w:rsidR="00070362">
        <w:t xml:space="preserve"> </w:t>
      </w:r>
      <w:r w:rsidR="001A009E">
        <w:rPr>
          <w:i/>
          <w:iCs w:val="0"/>
        </w:rPr>
        <w:t>index3</w:t>
      </w:r>
      <w:r w:rsidR="00070362" w:rsidRPr="009C0CC1">
        <w:rPr>
          <w:i/>
          <w:iCs w:val="0"/>
        </w:rPr>
        <w:t>.html</w:t>
      </w:r>
      <w:r w:rsidR="00070362">
        <w:t xml:space="preserve"> validointi</w:t>
      </w:r>
    </w:p>
    <w:p w14:paraId="391E7F79" w14:textId="77777777" w:rsidR="00CB646D" w:rsidRDefault="00CB646D" w:rsidP="00CB646D">
      <w:pPr>
        <w:pStyle w:val="Caption"/>
        <w:keepNext/>
      </w:pPr>
    </w:p>
    <w:p w14:paraId="570576E2" w14:textId="65A91066" w:rsidR="00070362" w:rsidRPr="00CB646D" w:rsidRDefault="001A009E" w:rsidP="00CB646D">
      <w:pPr>
        <w:pStyle w:val="Caption"/>
        <w:keepNext/>
        <w:ind w:left="1248" w:firstLine="1304"/>
        <w:rPr>
          <w:lang w:val="en-US"/>
        </w:rPr>
      </w:pPr>
      <w:r>
        <w:rPr>
          <w:lang w:val="en-US"/>
        </w:rPr>
        <w:t>4</w:t>
      </w:r>
      <w:r w:rsidR="00070362" w:rsidRPr="00CB646D">
        <w:rPr>
          <w:lang w:val="en-US"/>
        </w:rPr>
        <w:t xml:space="preserve"> style.css </w:t>
      </w:r>
      <w:proofErr w:type="spellStart"/>
      <w:r w:rsidR="00070362" w:rsidRPr="00CB646D">
        <w:rPr>
          <w:lang w:val="en-US"/>
        </w:rPr>
        <w:t>validointi</w:t>
      </w:r>
      <w:proofErr w:type="spellEnd"/>
    </w:p>
    <w:p w14:paraId="26B7EED7" w14:textId="773CED50" w:rsidR="00070362" w:rsidRPr="00CB646D" w:rsidRDefault="00070362" w:rsidP="00070362">
      <w:pPr>
        <w:pStyle w:val="Caption"/>
        <w:tabs>
          <w:tab w:val="left" w:pos="2694"/>
        </w:tabs>
        <w:ind w:left="1985" w:firstLine="709"/>
        <w:rPr>
          <w:lang w:val="en-US"/>
        </w:rPr>
      </w:pPr>
    </w:p>
    <w:p w14:paraId="0C934BC9" w14:textId="09CF0AD5" w:rsidR="0059792E" w:rsidRPr="00CB646D" w:rsidRDefault="00070362" w:rsidP="0059792E">
      <w:pPr>
        <w:pStyle w:val="Caption"/>
        <w:ind w:left="2694" w:firstLine="1304"/>
        <w:rPr>
          <w:lang w:val="en-US"/>
        </w:rPr>
      </w:pPr>
      <w:r w:rsidRPr="00CB646D">
        <w:rPr>
          <w:lang w:val="en-US"/>
        </w:rPr>
        <w:br/>
      </w:r>
      <w:r w:rsidRPr="00CB646D">
        <w:rPr>
          <w:lang w:val="en-US"/>
        </w:rPr>
        <w:tab/>
      </w:r>
      <w:bookmarkStart w:id="15" w:name="_Toc26269507"/>
    </w:p>
    <w:bookmarkEnd w:id="15"/>
    <w:p w14:paraId="35F3DEF5" w14:textId="2E195067" w:rsidR="00F13355" w:rsidRDefault="00ED2CD8" w:rsidP="006E4AC9">
      <w:pPr>
        <w:pStyle w:val="Heading1"/>
        <w:numPr>
          <w:ilvl w:val="0"/>
          <w:numId w:val="0"/>
        </w:numPr>
        <w:ind w:left="431" w:hanging="431"/>
      </w:pPr>
      <w:r w:rsidRPr="00CB646D">
        <w:rPr>
          <w:lang w:val="en-US"/>
        </w:rPr>
        <w:br w:type="page"/>
      </w:r>
      <w:bookmarkStart w:id="16" w:name="_Toc26269515"/>
      <w:bookmarkStart w:id="17" w:name="_Toc119942859"/>
      <w:bookmarkStart w:id="18" w:name="_Toc121754359"/>
      <w:r>
        <w:lastRenderedPageBreak/>
        <w:t>Lähteet</w:t>
      </w:r>
      <w:bookmarkEnd w:id="16"/>
      <w:bookmarkEnd w:id="17"/>
      <w:bookmarkEnd w:id="18"/>
    </w:p>
    <w:p w14:paraId="64CD7919" w14:textId="16B1E7FE" w:rsidR="00861F7C" w:rsidRDefault="000C56C2" w:rsidP="00861F7C">
      <w:r>
        <w:t>Sähköiset</w:t>
      </w:r>
    </w:p>
    <w:p w14:paraId="421DCC32" w14:textId="019153D0" w:rsidR="00861F7C" w:rsidRDefault="00861F7C" w:rsidP="00861F7C">
      <w:r>
        <w:tab/>
      </w:r>
      <w:r>
        <w:tab/>
      </w:r>
      <w:r w:rsidR="006E4AC9" w:rsidRPr="006E4AC9">
        <w:rPr>
          <w:lang w:val="en-US"/>
        </w:rPr>
        <w:t xml:space="preserve">W3Schools. </w:t>
      </w:r>
      <w:r w:rsidR="006E4AC9" w:rsidRPr="006E4AC9">
        <w:t xml:space="preserve">Luettavissa: </w:t>
      </w:r>
      <w:r w:rsidR="006E4AC9" w:rsidRPr="006E4AC9">
        <w:t>https://www.w3schools.com</w:t>
      </w:r>
      <w:r w:rsidR="006E4AC9">
        <w:t>/. Luettu: 19.4.2023.</w:t>
      </w:r>
    </w:p>
    <w:p w14:paraId="6F5FA078" w14:textId="3E6D63A8" w:rsidR="006E4AC9" w:rsidRPr="006E4AC9" w:rsidRDefault="006E4AC9" w:rsidP="00861F7C">
      <w:r>
        <w:tab/>
      </w:r>
      <w:r>
        <w:tab/>
      </w:r>
      <w:proofErr w:type="spellStart"/>
      <w:r>
        <w:t>Bootstrap</w:t>
      </w:r>
      <w:proofErr w:type="spellEnd"/>
      <w:r>
        <w:t xml:space="preserve"> v. 5.3. Luettavissa: </w:t>
      </w:r>
      <w:r w:rsidRPr="006E4AC9">
        <w:t>https://getbootstrap.com/</w:t>
      </w:r>
      <w:r>
        <w:t>. Luettu: 19.4.2023.</w:t>
      </w:r>
    </w:p>
    <w:p w14:paraId="07D1CCFE" w14:textId="77777777" w:rsidR="00861F7C" w:rsidRPr="006E4AC9" w:rsidRDefault="00861F7C" w:rsidP="00861F7C"/>
    <w:p w14:paraId="26699DCB" w14:textId="059504FE" w:rsidR="000C56C2" w:rsidRDefault="000C56C2" w:rsidP="00861F7C">
      <w:pPr>
        <w:spacing w:after="160" w:line="259" w:lineRule="auto"/>
        <w:ind w:left="2608"/>
      </w:pPr>
    </w:p>
    <w:sectPr w:rsidR="000C56C2" w:rsidSect="00156306">
      <w:head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FE887" w14:textId="77777777" w:rsidR="00137998" w:rsidRDefault="00137998" w:rsidP="002C3FB0">
      <w:r>
        <w:separator/>
      </w:r>
    </w:p>
  </w:endnote>
  <w:endnote w:type="continuationSeparator" w:id="0">
    <w:p w14:paraId="3C83A389" w14:textId="77777777" w:rsidR="00137998" w:rsidRDefault="00137998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CC36" w14:textId="77777777" w:rsidR="00156306" w:rsidRDefault="00156306" w:rsidP="00156306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D4E7" w14:textId="77777777" w:rsidR="00137998" w:rsidRDefault="00137998" w:rsidP="002C3FB0">
      <w:r>
        <w:separator/>
      </w:r>
    </w:p>
  </w:footnote>
  <w:footnote w:type="continuationSeparator" w:id="0">
    <w:p w14:paraId="32B3C4D0" w14:textId="77777777" w:rsidR="00137998" w:rsidRDefault="00137998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206C" w14:textId="045BC8EF" w:rsidR="00E23C4D" w:rsidRDefault="008B02AC" w:rsidP="00830EBD">
    <w:pPr>
      <w:pStyle w:val="Ytunnisteentyyli"/>
      <w:tabs>
        <w:tab w:val="left" w:pos="5216"/>
        <w:tab w:val="left" w:pos="9129"/>
      </w:tabs>
    </w:pPr>
    <w:r>
      <w:rPr>
        <w:i/>
        <w:iCs/>
      </w:rPr>
      <w:t>Anna Huotari</w:t>
    </w:r>
    <w:r w:rsidR="00E23C4D">
      <w:tab/>
    </w:r>
    <w:r w:rsidR="00EB044E">
      <w:rPr>
        <w:b/>
      </w:rPr>
      <w:t>Raportti Verkkosivusta</w:t>
    </w:r>
  </w:p>
  <w:p w14:paraId="72AB9896" w14:textId="51631937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EB044E">
      <w:t>Verkkosivujen kehittäminen</w:t>
    </w:r>
    <w:r w:rsidR="007627F8">
      <w:t xml:space="preserve"> </w:t>
    </w:r>
    <w:r>
      <w:t xml:space="preserve">/ </w:t>
    </w:r>
    <w:r w:rsidR="00EB044E">
      <w:t>Jari Kovalainen</w:t>
    </w:r>
  </w:p>
  <w:p w14:paraId="3C09AC07" w14:textId="77777777" w:rsidR="00703F19" w:rsidRDefault="00703F19" w:rsidP="00830EBD">
    <w:pPr>
      <w:pStyle w:val="Ytunnisteentyyli"/>
      <w:tabs>
        <w:tab w:val="left" w:pos="5216"/>
        <w:tab w:val="left" w:pos="9129"/>
      </w:tabs>
    </w:pPr>
  </w:p>
  <w:p w14:paraId="39C366A0" w14:textId="65D26C86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8B02AC">
      <w:t>19</w:t>
    </w:r>
    <w:r w:rsidR="00263A91">
      <w:t>.</w:t>
    </w:r>
    <w:r w:rsidR="008B02AC">
      <w:t>04</w:t>
    </w:r>
    <w:r w:rsidR="00263A91">
      <w:t>.202</w:t>
    </w:r>
    <w:r w:rsidR="008B02AC">
      <w:t>3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34F3" w14:textId="77777777" w:rsidR="00CB52AF" w:rsidRPr="00CB52AF" w:rsidRDefault="00CB52AF" w:rsidP="00830EBD">
    <w:pPr>
      <w:pStyle w:val="Ytunnisteentyyli"/>
      <w:tabs>
        <w:tab w:val="left" w:pos="5216"/>
        <w:tab w:val="left" w:pos="9129"/>
      </w:tabs>
    </w:pPr>
    <w:r>
      <w:t>Etunimi Sukunimi</w:t>
    </w:r>
    <w:r>
      <w:tab/>
      <w:t>Asiakirjan tyyppi</w:t>
    </w:r>
    <w:r>
      <w:tab/>
    </w:r>
    <w:r w:rsidRPr="00CB52AF">
      <w:rPr>
        <w:bCs/>
      </w:rPr>
      <w:fldChar w:fldCharType="begin"/>
    </w:r>
    <w:r w:rsidRPr="00CB52AF">
      <w:rPr>
        <w:bCs/>
      </w:rPr>
      <w:instrText>PAGE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 xml:space="preserve"> (</w:t>
    </w:r>
    <w:r w:rsidRPr="00CB52AF">
      <w:rPr>
        <w:bCs/>
      </w:rPr>
      <w:fldChar w:fldCharType="begin"/>
    </w:r>
    <w:r w:rsidRPr="00CB52AF">
      <w:rPr>
        <w:bCs/>
      </w:rPr>
      <w:instrText>NUMPAGES  \* Arabic  \* MERGEFORMAT</w:instrText>
    </w:r>
    <w:r w:rsidRPr="00CB52AF">
      <w:rPr>
        <w:bCs/>
      </w:rPr>
      <w:fldChar w:fldCharType="separate"/>
    </w:r>
    <w:r w:rsidR="002E1817">
      <w:rPr>
        <w:bCs/>
        <w:noProof/>
      </w:rPr>
      <w:t>12</w:t>
    </w:r>
    <w:r w:rsidRPr="00CB52AF">
      <w:rPr>
        <w:bCs/>
      </w:rPr>
      <w:fldChar w:fldCharType="end"/>
    </w:r>
    <w:r>
      <w:rPr>
        <w:bCs/>
      </w:rPr>
      <w:t>)</w:t>
    </w:r>
  </w:p>
  <w:p w14:paraId="49F51502" w14:textId="77777777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CB52AF">
      <w:t>Opintojakso / Opettajan nimi</w:t>
    </w:r>
  </w:p>
  <w:p w14:paraId="5A33D98C" w14:textId="77777777" w:rsidR="00830EBD" w:rsidRPr="00E23C4D" w:rsidRDefault="00830EBD" w:rsidP="00830EBD">
    <w:pPr>
      <w:pStyle w:val="Ytunnisteentyyli"/>
      <w:tabs>
        <w:tab w:val="left" w:pos="5216"/>
        <w:tab w:val="left" w:pos="9129"/>
      </w:tabs>
    </w:pPr>
  </w:p>
  <w:p w14:paraId="122DB850" w14:textId="773A8625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861F7C">
      <w:t>1.12.2022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97768">
    <w:abstractNumId w:val="7"/>
  </w:num>
  <w:num w:numId="2" w16cid:durableId="577642452">
    <w:abstractNumId w:val="0"/>
  </w:num>
  <w:num w:numId="3" w16cid:durableId="556287203">
    <w:abstractNumId w:val="6"/>
  </w:num>
  <w:num w:numId="4" w16cid:durableId="959804194">
    <w:abstractNumId w:val="2"/>
  </w:num>
  <w:num w:numId="5" w16cid:durableId="1966547262">
    <w:abstractNumId w:val="8"/>
  </w:num>
  <w:num w:numId="6" w16cid:durableId="482894255">
    <w:abstractNumId w:val="4"/>
  </w:num>
  <w:num w:numId="7" w16cid:durableId="989677279">
    <w:abstractNumId w:val="1"/>
  </w:num>
  <w:num w:numId="8" w16cid:durableId="1441685771">
    <w:abstractNumId w:val="3"/>
  </w:num>
  <w:num w:numId="9" w16cid:durableId="215629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D0F"/>
    <w:rsid w:val="00051780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A009E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83102"/>
    <w:rsid w:val="0039354E"/>
    <w:rsid w:val="003A37AC"/>
    <w:rsid w:val="003A58BB"/>
    <w:rsid w:val="003B116D"/>
    <w:rsid w:val="003B1E1C"/>
    <w:rsid w:val="003C2793"/>
    <w:rsid w:val="003D370E"/>
    <w:rsid w:val="003E2D20"/>
    <w:rsid w:val="003F6CB7"/>
    <w:rsid w:val="00432577"/>
    <w:rsid w:val="00442E03"/>
    <w:rsid w:val="00463A21"/>
    <w:rsid w:val="00467DBB"/>
    <w:rsid w:val="00471DD4"/>
    <w:rsid w:val="00473786"/>
    <w:rsid w:val="004753BD"/>
    <w:rsid w:val="00486DA7"/>
    <w:rsid w:val="0049603F"/>
    <w:rsid w:val="004A4822"/>
    <w:rsid w:val="004B7950"/>
    <w:rsid w:val="004C25C8"/>
    <w:rsid w:val="004C263C"/>
    <w:rsid w:val="004C4081"/>
    <w:rsid w:val="004D0FF6"/>
    <w:rsid w:val="004E0CD3"/>
    <w:rsid w:val="00515B95"/>
    <w:rsid w:val="005170FD"/>
    <w:rsid w:val="0053023C"/>
    <w:rsid w:val="00531555"/>
    <w:rsid w:val="005357E8"/>
    <w:rsid w:val="0053627F"/>
    <w:rsid w:val="00557A92"/>
    <w:rsid w:val="00566A60"/>
    <w:rsid w:val="005705EE"/>
    <w:rsid w:val="00575ACA"/>
    <w:rsid w:val="00582FF3"/>
    <w:rsid w:val="0058400A"/>
    <w:rsid w:val="00590CB5"/>
    <w:rsid w:val="00590E4F"/>
    <w:rsid w:val="00591036"/>
    <w:rsid w:val="0059453E"/>
    <w:rsid w:val="00594611"/>
    <w:rsid w:val="0059792E"/>
    <w:rsid w:val="005B0E0E"/>
    <w:rsid w:val="005B10D0"/>
    <w:rsid w:val="005D21D7"/>
    <w:rsid w:val="005E29F3"/>
    <w:rsid w:val="00602E12"/>
    <w:rsid w:val="006204F6"/>
    <w:rsid w:val="00620CCD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4AC9"/>
    <w:rsid w:val="006E7B41"/>
    <w:rsid w:val="00703F19"/>
    <w:rsid w:val="00721CE9"/>
    <w:rsid w:val="0072571E"/>
    <w:rsid w:val="0072733F"/>
    <w:rsid w:val="007309B9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C335D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B02AC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A5884"/>
    <w:rsid w:val="009C0CC1"/>
    <w:rsid w:val="009E3EB4"/>
    <w:rsid w:val="00A01938"/>
    <w:rsid w:val="00A05625"/>
    <w:rsid w:val="00A15971"/>
    <w:rsid w:val="00A1647A"/>
    <w:rsid w:val="00A23D61"/>
    <w:rsid w:val="00A3479E"/>
    <w:rsid w:val="00A43EB1"/>
    <w:rsid w:val="00A47529"/>
    <w:rsid w:val="00A6782A"/>
    <w:rsid w:val="00A77DE4"/>
    <w:rsid w:val="00A822B2"/>
    <w:rsid w:val="00A9138C"/>
    <w:rsid w:val="00AD7FA2"/>
    <w:rsid w:val="00AE2DCA"/>
    <w:rsid w:val="00AF1227"/>
    <w:rsid w:val="00AF61ED"/>
    <w:rsid w:val="00AF6540"/>
    <w:rsid w:val="00B03819"/>
    <w:rsid w:val="00B22AA6"/>
    <w:rsid w:val="00B27964"/>
    <w:rsid w:val="00B45A21"/>
    <w:rsid w:val="00B45C88"/>
    <w:rsid w:val="00B537F9"/>
    <w:rsid w:val="00B53B0B"/>
    <w:rsid w:val="00B53EF8"/>
    <w:rsid w:val="00B6313D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97009"/>
    <w:rsid w:val="00D972D7"/>
    <w:rsid w:val="00DA5B11"/>
    <w:rsid w:val="00DB0FBE"/>
    <w:rsid w:val="00DC75B7"/>
    <w:rsid w:val="00DE7C0B"/>
    <w:rsid w:val="00DF1DE2"/>
    <w:rsid w:val="00DF4BFE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6164"/>
    <w:rsid w:val="00EB6697"/>
    <w:rsid w:val="00ED2CD8"/>
    <w:rsid w:val="00F0779A"/>
    <w:rsid w:val="00F13355"/>
    <w:rsid w:val="00F17776"/>
    <w:rsid w:val="00F22ACF"/>
    <w:rsid w:val="00F5660A"/>
    <w:rsid w:val="00F56D72"/>
    <w:rsid w:val="00F60E06"/>
    <w:rsid w:val="00F6245D"/>
    <w:rsid w:val="00F93F03"/>
    <w:rsid w:val="00FC19A1"/>
    <w:rsid w:val="00FD0D2B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CA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E23C4D"/>
    <w:pPr>
      <w:ind w:left="260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laureauas.sharepoint.com/sites/Opiskelijaintranet/Jaetut%20asiakirjat/Dokumenttipohjat/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c715bdf-bd17-49f5-bd62-713ea7c4d4b8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  <_activity xmlns="64e2fb56-233f-4ae8-a373-b12f7a1c37f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73D103BCC839942AA7C4D9AF2B7C7CA" ma:contentTypeVersion="12" ma:contentTypeDescription="Luo uusi asiakirja." ma:contentTypeScope="" ma:versionID="8039f8dfc809e8aba24a4c6b0e785fc6">
  <xsd:schema xmlns:xsd="http://www.w3.org/2001/XMLSchema" xmlns:xs="http://www.w3.org/2001/XMLSchema" xmlns:p="http://schemas.microsoft.com/office/2006/metadata/properties" xmlns:ns3="64e2fb56-233f-4ae8-a373-b12f7a1c37f3" xmlns:ns4="9c715bdf-bd17-49f5-bd62-713ea7c4d4b8" targetNamespace="http://schemas.microsoft.com/office/2006/metadata/properties" ma:root="true" ma:fieldsID="68b61e1f30d0e2def21035d36bedba0c" ns3:_="" ns4:_="">
    <xsd:import namespace="64e2fb56-233f-4ae8-a373-b12f7a1c37f3"/>
    <xsd:import namespace="9c715bdf-bd17-49f5-bd62-713ea7c4d4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2fb56-233f-4ae8-a373-b12f7a1c37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15bdf-bd17-49f5-bd62-713ea7c4d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B6C8C3-A169-4831-ABF0-414CA2F584D3}">
  <ds:schemaRefs>
    <ds:schemaRef ds:uri="http://purl.org/dc/elements/1.1/"/>
    <ds:schemaRef ds:uri="9c715bdf-bd17-49f5-bd62-713ea7c4d4b8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64e2fb56-233f-4ae8-a373-b12f7a1c37f3"/>
  </ds:schemaRefs>
</ds:datastoreItem>
</file>

<file path=customXml/itemProps4.xml><?xml version="1.0" encoding="utf-8"?>
<ds:datastoreItem xmlns:ds="http://schemas.openxmlformats.org/officeDocument/2006/customXml" ds:itemID="{3BF63649-4C19-4D98-9DCD-330DE9E58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2fb56-233f-4ae8-a373-b12f7a1c37f3"/>
    <ds:schemaRef ds:uri="9c715bdf-bd17-49f5-bd62-713ea7c4d4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raporttipohja%20pitkä%20asiakirja</Template>
  <TotalTime>0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2023-04-19T20:05:00Z</dcterms:created>
  <dcterms:modified xsi:type="dcterms:W3CDTF">2023-04-19T20:05:00Z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0x010100373D103BCC839942AA7C4D9AF2B7C7CA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