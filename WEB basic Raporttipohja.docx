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2F52005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EB044E">
        <w:rPr>
          <w:b/>
          <w:sz w:val="28"/>
          <w:szCs w:val="28"/>
        </w:rPr>
        <w:t>Raportti Verkkosivustostani</w:t>
      </w:r>
      <w:r w:rsidR="00180DB4" w:rsidRPr="00AD7FA2">
        <w:rPr>
          <w:b/>
          <w:sz w:val="28"/>
          <w:szCs w:val="28"/>
        </w:rPr>
        <w:t xml:space="preserve"> 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Default="008A3519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3078A7C1" w14:textId="3AE22998" w:rsidR="00CB646D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351" w:history="1">
            <w:r w:rsidR="00CB646D" w:rsidRPr="00FE32E7">
              <w:rPr>
                <w:rStyle w:val="Hyperlink"/>
                <w:noProof/>
              </w:rPr>
              <w:t>1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Yleistä tietoa verkkosivustosta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_Toc121754351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FC85FDF" w14:textId="70DEA1CE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2" w:history="1">
            <w:r w:rsidRPr="00FE32E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Käytettyjä tekniikoita ja erikoisuuksia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AFCC" w14:textId="2A502152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3" w:history="1">
            <w:r w:rsidRPr="00FE32E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Sivuston design ja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1162" w14:textId="7DB0E088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4" w:history="1">
            <w:r w:rsidRPr="00FE32E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Käyttämäni 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A223" w14:textId="35B0158A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5" w:history="1">
            <w:r w:rsidRPr="00FE32E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E1C5" w14:textId="7EEDE93F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6" w:history="1">
            <w:r w:rsidRPr="00FE32E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Palaute opettajalle kurssista sekä itse opetuksesta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203A" w14:textId="63DDEA37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7" w:history="1">
            <w:r w:rsidRPr="00FE32E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Verkkosivuni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CDC" w14:textId="5576CB0A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8" w:history="1">
            <w:r w:rsidRPr="00FE32E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E32E7">
              <w:rPr>
                <w:rStyle w:val="Hyperlink"/>
                <w:noProof/>
              </w:rPr>
              <w:t>Validointi kuvat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BAF5" w14:textId="27CDD8D2" w:rsidR="00CB646D" w:rsidRDefault="00CB64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9" w:history="1">
            <w:r w:rsidRPr="00FE32E7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287F03F9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DC75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718209F2" w:rsidR="001331ED" w:rsidRPr="0034083B" w:rsidRDefault="00EB044E" w:rsidP="001331ED">
      <w:pPr>
        <w:pStyle w:val="Heading1"/>
      </w:pPr>
      <w:bookmarkStart w:id="0" w:name="_Toc119942852"/>
      <w:bookmarkStart w:id="1" w:name="_Toc121754351"/>
      <w:r>
        <w:lastRenderedPageBreak/>
        <w:t>Yleistä tietoa</w:t>
      </w:r>
      <w:r w:rsidR="00070362">
        <w:t xml:space="preserve"> verkkosivustosta</w:t>
      </w:r>
      <w:bookmarkEnd w:id="0"/>
      <w:bookmarkEnd w:id="1"/>
    </w:p>
    <w:p w14:paraId="5F1D322F" w14:textId="1CE6C769" w:rsidR="00A822B2" w:rsidRDefault="00EB044E" w:rsidP="00EB044E">
      <w:pPr>
        <w:pStyle w:val="Normalsis"/>
      </w:pPr>
      <w:r>
        <w:t xml:space="preserve">Verkkosivustoni kertoo </w:t>
      </w:r>
      <w:r w:rsidR="00E0665C">
        <w:t>…</w:t>
      </w:r>
      <w:r w:rsidR="003622E8">
        <w:t>.</w:t>
      </w:r>
    </w:p>
    <w:p w14:paraId="7B76E131" w14:textId="243FB0EA" w:rsidR="00582FF3" w:rsidRPr="008E6802" w:rsidRDefault="00582FF3" w:rsidP="00EB044E">
      <w:pPr>
        <w:pStyle w:val="Normalsis"/>
      </w:pPr>
      <w:r>
        <w:t xml:space="preserve">Valitsin </w:t>
      </w:r>
      <w:r w:rsidR="003354C6">
        <w:t>xxx</w:t>
      </w:r>
      <w:r>
        <w:t xml:space="preserve"> aiheeksi, koska </w:t>
      </w:r>
      <w:r w:rsidR="003354C6">
        <w:t>…</w:t>
      </w:r>
    </w:p>
    <w:p w14:paraId="7E1B23D1" w14:textId="6530DB81" w:rsidR="00BA7863" w:rsidRDefault="005705EE" w:rsidP="00BA7863">
      <w:pPr>
        <w:pStyle w:val="Heading1"/>
      </w:pPr>
      <w:bookmarkStart w:id="2" w:name="_Toc119942853"/>
      <w:bookmarkStart w:id="3" w:name="_Toc121754352"/>
      <w:r>
        <w:t>Käytettyjä tekniikoita ja erikoisuuksia</w:t>
      </w:r>
      <w:bookmarkEnd w:id="2"/>
      <w:bookmarkEnd w:id="3"/>
    </w:p>
    <w:p w14:paraId="007D917C" w14:textId="0C4D642D" w:rsidR="000330DB" w:rsidRDefault="000330DB" w:rsidP="000330DB">
      <w:pPr>
        <w:pStyle w:val="Normalsis"/>
      </w:pPr>
      <w:r>
        <w:t xml:space="preserve">Verkkosivustossa on käytetty </w:t>
      </w:r>
      <w:r w:rsidR="003354C6">
        <w:t>…</w:t>
      </w:r>
    </w:p>
    <w:p w14:paraId="34696C2C" w14:textId="7C84E48F" w:rsidR="00BA7863" w:rsidRPr="008E6802" w:rsidRDefault="00B22AA6" w:rsidP="003354C6">
      <w:pPr>
        <w:pStyle w:val="Heading1"/>
      </w:pPr>
      <w:bookmarkStart w:id="4" w:name="_Toc119942854"/>
      <w:bookmarkStart w:id="5" w:name="_Toc121754353"/>
      <w:r>
        <w:t>Sivuston design</w:t>
      </w:r>
      <w:bookmarkEnd w:id="4"/>
      <w:r w:rsidR="00081433">
        <w:t xml:space="preserve"> ja rakenne</w:t>
      </w:r>
      <w:bookmarkEnd w:id="5"/>
    </w:p>
    <w:p w14:paraId="3B50596A" w14:textId="6ABBC1E3" w:rsidR="005705EE" w:rsidRPr="008E6802" w:rsidRDefault="00B22AA6" w:rsidP="005705EE">
      <w:pPr>
        <w:pStyle w:val="Normalsis"/>
      </w:pPr>
      <w:r>
        <w:t xml:space="preserve">Halusin, että verkkosivuni olisi </w:t>
      </w:r>
      <w:r w:rsidR="004C263C">
        <w:t>…</w:t>
      </w:r>
    </w:p>
    <w:p w14:paraId="613FA372" w14:textId="0ECBD7F8" w:rsidR="00BA7863" w:rsidRDefault="005705EE" w:rsidP="005705EE">
      <w:pPr>
        <w:pStyle w:val="Heading1"/>
      </w:pPr>
      <w:bookmarkStart w:id="6" w:name="_Toc119942855"/>
      <w:bookmarkStart w:id="7" w:name="_Toc121754354"/>
      <w:r>
        <w:t>Käyttämäni lähteet</w:t>
      </w:r>
      <w:bookmarkEnd w:id="6"/>
      <w:bookmarkEnd w:id="7"/>
    </w:p>
    <w:p w14:paraId="2A4F5AF7" w14:textId="77777777" w:rsidR="004C263C" w:rsidRDefault="00B22AA6" w:rsidP="00B22AA6">
      <w:pPr>
        <w:pStyle w:val="Normalsis"/>
      </w:pPr>
      <w:r>
        <w:t>Lähteinä teksteille</w:t>
      </w:r>
      <w:r w:rsidR="00BF671F">
        <w:t xml:space="preserve"> ja sivuston elementeille</w:t>
      </w:r>
      <w:r>
        <w:t xml:space="preserve">, olen käyttänyt </w:t>
      </w:r>
      <w:r w:rsidR="004C263C">
        <w:t>…</w:t>
      </w:r>
    </w:p>
    <w:p w14:paraId="6B491CEC" w14:textId="6E046818" w:rsidR="00B22AA6" w:rsidRDefault="00B22AA6" w:rsidP="00B22AA6">
      <w:pPr>
        <w:pStyle w:val="Normalsis"/>
      </w:pPr>
      <w:r>
        <w:t xml:space="preserve">Kuvia olen noukkinut </w:t>
      </w:r>
      <w:r w:rsidR="004C263C">
        <w:t>…</w:t>
      </w:r>
    </w:p>
    <w:p w14:paraId="7E57ECAF" w14:textId="2EA5B36E" w:rsidR="005705EE" w:rsidRDefault="005705EE" w:rsidP="005705EE">
      <w:pPr>
        <w:pStyle w:val="Heading1"/>
      </w:pPr>
      <w:bookmarkStart w:id="8" w:name="_Toc119942856"/>
      <w:bookmarkStart w:id="9" w:name="_Toc121754355"/>
      <w:r>
        <w:t>Oma arvio työstä</w:t>
      </w:r>
      <w:bookmarkEnd w:id="8"/>
      <w:r w:rsidR="000B2796">
        <w:t xml:space="preserve"> ja oman osaamisen kehittymisestä</w:t>
      </w:r>
      <w:bookmarkEnd w:id="9"/>
    </w:p>
    <w:p w14:paraId="2708A00D" w14:textId="463EBF96" w:rsidR="005705EE" w:rsidRDefault="005705EE" w:rsidP="004C263C">
      <w:pPr>
        <w:pStyle w:val="Normalsis"/>
      </w:pPr>
      <w:r>
        <w:t>Mielestäni onnistuin</w:t>
      </w:r>
      <w:r w:rsidR="004C263C">
        <w:t>…</w:t>
      </w:r>
    </w:p>
    <w:p w14:paraId="7048C4E4" w14:textId="569485E6" w:rsidR="004C263C" w:rsidRDefault="000F6A87" w:rsidP="004C263C">
      <w:pPr>
        <w:pStyle w:val="Normalsis"/>
      </w:pPr>
      <w:r>
        <w:t>Parantamista olisi…</w:t>
      </w:r>
    </w:p>
    <w:p w14:paraId="1AE1AADD" w14:textId="5C9CD01C" w:rsidR="000B2796" w:rsidRDefault="000B2796" w:rsidP="004C263C">
      <w:pPr>
        <w:pStyle w:val="Normalsis"/>
      </w:pPr>
      <w:r>
        <w:t>Koen, että olen oppinut…</w:t>
      </w:r>
    </w:p>
    <w:p w14:paraId="656B17D9" w14:textId="37721A8E" w:rsidR="005705EE" w:rsidRDefault="000F6A87" w:rsidP="00070362">
      <w:pPr>
        <w:pStyle w:val="Normalsis"/>
        <w:tabs>
          <w:tab w:val="left" w:pos="7513"/>
        </w:tabs>
      </w:pPr>
      <w:r>
        <w:t>Antaisin itselleni xx/</w:t>
      </w:r>
      <w:proofErr w:type="gramStart"/>
      <w:r>
        <w:t>23p</w:t>
      </w:r>
      <w:proofErr w:type="gramEnd"/>
    </w:p>
    <w:p w14:paraId="3DEB1D0C" w14:textId="49DDFF6E" w:rsidR="00070362" w:rsidRDefault="00070362" w:rsidP="00070362">
      <w:pPr>
        <w:pStyle w:val="Heading1"/>
      </w:pPr>
      <w:bookmarkStart w:id="10" w:name="_Toc119942857"/>
      <w:bookmarkStart w:id="11" w:name="_Toc121754356"/>
      <w:r>
        <w:t>Palaute opettajalle kurssista sekä itse opetuksesta</w:t>
      </w:r>
      <w:bookmarkEnd w:id="10"/>
      <w:bookmarkEnd w:id="11"/>
    </w:p>
    <w:p w14:paraId="649CF01B" w14:textId="68F53D4C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0F6A87">
        <w:t>…</w:t>
      </w:r>
      <w:r>
        <w:t xml:space="preserve"> </w:t>
      </w:r>
    </w:p>
    <w:p w14:paraId="14137D48" w14:textId="13EFF6FC" w:rsidR="00070362" w:rsidRDefault="00070362" w:rsidP="00070362">
      <w:pPr>
        <w:pStyle w:val="Normalsis"/>
      </w:pPr>
    </w:p>
    <w:p w14:paraId="699B3DA7" w14:textId="6D777DEB" w:rsidR="00582FF3" w:rsidRDefault="00582FF3" w:rsidP="00582FF3">
      <w:pPr>
        <w:pStyle w:val="Heading1"/>
      </w:pPr>
      <w:bookmarkStart w:id="12" w:name="_Toc121754357"/>
      <w:r>
        <w:t>Verkkosivu</w:t>
      </w:r>
      <w:r w:rsidR="00BF671F">
        <w:t>ni</w:t>
      </w:r>
      <w:r>
        <w:t xml:space="preserve"> osoite</w:t>
      </w:r>
      <w:bookmarkEnd w:id="12"/>
    </w:p>
    <w:p w14:paraId="3BBA17CA" w14:textId="2A3C80FD" w:rsidR="00582FF3" w:rsidRDefault="00137998" w:rsidP="00582FF3">
      <w:pPr>
        <w:pStyle w:val="Normalsis"/>
        <w:rPr>
          <w:b/>
          <w:bCs/>
        </w:rPr>
      </w:pPr>
      <w:hyperlink r:id="rId17" w:history="1">
        <w:r w:rsidR="009A5884" w:rsidRPr="0077274A">
          <w:rPr>
            <w:rStyle w:val="Hyperlink"/>
            <w:b/>
            <w:bCs/>
          </w:rPr>
          <w:t>https://</w:t>
        </w:r>
        <w:r w:rsidR="009A5884" w:rsidRPr="0077274A">
          <w:rPr>
            <w:rStyle w:val="Hyperlink"/>
            <w:b/>
            <w:bCs/>
            <w:i/>
            <w:iCs/>
          </w:rPr>
          <w:t>xxxxxxxx</w:t>
        </w:r>
        <w:r w:rsidR="009A5884" w:rsidRPr="0077274A">
          <w:rPr>
            <w:rStyle w:val="Hyperlink"/>
            <w:b/>
            <w:bCs/>
          </w:rPr>
          <w:t>.github.io/yyyyyyy/index.html</w:t>
        </w:r>
      </w:hyperlink>
    </w:p>
    <w:p w14:paraId="63330176" w14:textId="77777777" w:rsidR="009A5884" w:rsidRPr="00582FF3" w:rsidRDefault="009A5884" w:rsidP="00582FF3">
      <w:pPr>
        <w:pStyle w:val="Normalsis"/>
      </w:pPr>
    </w:p>
    <w:p w14:paraId="5D91C8AE" w14:textId="1922895D" w:rsidR="00070362" w:rsidRDefault="00070362" w:rsidP="00070362">
      <w:pPr>
        <w:pStyle w:val="Heading1"/>
      </w:pPr>
      <w:bookmarkStart w:id="13" w:name="_Toc119942858"/>
      <w:bookmarkStart w:id="14" w:name="_Toc121754358"/>
      <w:r>
        <w:lastRenderedPageBreak/>
        <w:t>Validointi kuvat</w:t>
      </w:r>
      <w:bookmarkEnd w:id="13"/>
      <w:bookmarkEnd w:id="14"/>
    </w:p>
    <w:p w14:paraId="015764D5" w14:textId="53511EAE" w:rsidR="00070362" w:rsidRDefault="00137998" w:rsidP="00070362">
      <w:pPr>
        <w:pStyle w:val="Caption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1</w:t>
      </w:r>
      <w:r>
        <w:rPr>
          <w:noProof/>
        </w:rPr>
        <w:fldChar w:fldCharType="end"/>
      </w:r>
      <w:r w:rsidR="00070362">
        <w:t xml:space="preserve"> index.html validointi</w:t>
      </w:r>
    </w:p>
    <w:p w14:paraId="2DCFFDA9" w14:textId="7BB296E8" w:rsidR="00070362" w:rsidRDefault="00070362" w:rsidP="00070362">
      <w:pPr>
        <w:pStyle w:val="Normalsis"/>
        <w:keepNext/>
      </w:pPr>
    </w:p>
    <w:p w14:paraId="1F4305C0" w14:textId="7955D6E4" w:rsidR="00070362" w:rsidRDefault="00137998" w:rsidP="00070362">
      <w:pPr>
        <w:pStyle w:val="Caption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2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Second_page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6CD19C9A" w14:textId="77777777" w:rsidR="00070362" w:rsidRDefault="00070362" w:rsidP="00070362">
      <w:pPr>
        <w:pStyle w:val="Caption"/>
        <w:keepNext/>
      </w:pPr>
    </w:p>
    <w:p w14:paraId="1A775149" w14:textId="4E5AC35B" w:rsidR="009C0CC1" w:rsidRDefault="00137998" w:rsidP="00CB646D">
      <w:pPr>
        <w:pStyle w:val="Caption"/>
        <w:keepNext/>
        <w:ind w:left="1248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3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Third_page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391E7F79" w14:textId="77777777" w:rsidR="00CB646D" w:rsidRDefault="00CB646D" w:rsidP="00CB646D">
      <w:pPr>
        <w:pStyle w:val="Caption"/>
        <w:keepNext/>
      </w:pPr>
    </w:p>
    <w:p w14:paraId="01008032" w14:textId="0E3FE2AC" w:rsidR="00CB646D" w:rsidRDefault="00CB646D" w:rsidP="00CB646D">
      <w:pPr>
        <w:pStyle w:val="Caption"/>
        <w:keepNext/>
        <w:ind w:left="1248" w:firstLine="1304"/>
        <w:rPr>
          <w:lang w:val="en-US"/>
        </w:rPr>
      </w:pPr>
      <w:r w:rsidRPr="00CB646D">
        <w:rPr>
          <w:lang w:val="en-US"/>
        </w:rPr>
        <w:t>4</w:t>
      </w:r>
      <w:r w:rsidRPr="00CB646D">
        <w:rPr>
          <w:lang w:val="en-US"/>
        </w:rPr>
        <w:t xml:space="preserve"> </w:t>
      </w:r>
      <w:r w:rsidRPr="00CB646D">
        <w:rPr>
          <w:i/>
          <w:iCs w:val="0"/>
          <w:lang w:val="en-US"/>
        </w:rPr>
        <w:t>Fourth</w:t>
      </w:r>
      <w:r w:rsidRPr="00CB646D">
        <w:rPr>
          <w:i/>
          <w:iCs w:val="0"/>
          <w:lang w:val="en-US"/>
        </w:rPr>
        <w:t>_page.html</w:t>
      </w:r>
      <w:r w:rsidRPr="00CB646D">
        <w:rPr>
          <w:lang w:val="en-US"/>
        </w:rPr>
        <w:t xml:space="preserve"> </w:t>
      </w:r>
      <w:proofErr w:type="spellStart"/>
      <w:r w:rsidRPr="00CB646D">
        <w:rPr>
          <w:lang w:val="en-US"/>
        </w:rPr>
        <w:t>validointi</w:t>
      </w:r>
      <w:proofErr w:type="spellEnd"/>
    </w:p>
    <w:p w14:paraId="43E7A023" w14:textId="77777777" w:rsidR="00CB646D" w:rsidRPr="00CB646D" w:rsidRDefault="00CB646D" w:rsidP="00CB646D">
      <w:pPr>
        <w:rPr>
          <w:lang w:val="en-US"/>
        </w:rPr>
      </w:pPr>
    </w:p>
    <w:p w14:paraId="570576E2" w14:textId="17C57C57" w:rsidR="00070362" w:rsidRPr="00CB646D" w:rsidRDefault="00CB646D" w:rsidP="00CB646D">
      <w:pPr>
        <w:pStyle w:val="Caption"/>
        <w:keepNext/>
        <w:ind w:left="1248" w:firstLine="1304"/>
        <w:rPr>
          <w:lang w:val="en-US"/>
        </w:rPr>
      </w:pPr>
      <w:r>
        <w:rPr>
          <w:lang w:val="en-US"/>
        </w:rPr>
        <w:t>5</w:t>
      </w:r>
      <w:r w:rsidR="00070362" w:rsidRPr="00CB646D">
        <w:rPr>
          <w:lang w:val="en-US"/>
        </w:rPr>
        <w:t xml:space="preserve"> style.css </w:t>
      </w:r>
      <w:proofErr w:type="spellStart"/>
      <w:r w:rsidR="00070362" w:rsidRPr="00CB646D">
        <w:rPr>
          <w:lang w:val="en-US"/>
        </w:rPr>
        <w:t>validointi</w:t>
      </w:r>
      <w:proofErr w:type="spellEnd"/>
    </w:p>
    <w:p w14:paraId="26B7EED7" w14:textId="773CED50" w:rsidR="00070362" w:rsidRPr="00CB646D" w:rsidRDefault="00070362" w:rsidP="00070362">
      <w:pPr>
        <w:pStyle w:val="Caption"/>
        <w:tabs>
          <w:tab w:val="left" w:pos="2694"/>
        </w:tabs>
        <w:ind w:left="1985" w:firstLine="709"/>
        <w:rPr>
          <w:lang w:val="en-US"/>
        </w:rPr>
      </w:pPr>
    </w:p>
    <w:p w14:paraId="0C934BC9" w14:textId="09CF0AD5" w:rsidR="0059792E" w:rsidRPr="00CB646D" w:rsidRDefault="00070362" w:rsidP="0059792E">
      <w:pPr>
        <w:pStyle w:val="Caption"/>
        <w:ind w:left="2694" w:firstLine="1304"/>
        <w:rPr>
          <w:lang w:val="en-US"/>
        </w:rPr>
      </w:pPr>
      <w:r w:rsidRPr="00CB646D">
        <w:rPr>
          <w:lang w:val="en-US"/>
        </w:rPr>
        <w:br/>
      </w:r>
      <w:r w:rsidRPr="00CB646D">
        <w:rPr>
          <w:lang w:val="en-US"/>
        </w:rPr>
        <w:tab/>
      </w:r>
      <w:bookmarkStart w:id="15" w:name="_Toc26269507"/>
    </w:p>
    <w:bookmarkEnd w:id="15"/>
    <w:p w14:paraId="05CC74CD" w14:textId="7BE0D08A" w:rsidR="00ED2CD8" w:rsidRDefault="00ED2CD8" w:rsidP="00231823">
      <w:pPr>
        <w:pStyle w:val="Heading1"/>
        <w:numPr>
          <w:ilvl w:val="0"/>
          <w:numId w:val="0"/>
        </w:numPr>
        <w:ind w:left="431" w:hanging="431"/>
      </w:pPr>
      <w:r w:rsidRPr="00CB646D">
        <w:rPr>
          <w:lang w:val="en-US"/>
        </w:rPr>
        <w:br w:type="page"/>
      </w:r>
      <w:bookmarkStart w:id="16" w:name="_Toc26269515"/>
      <w:bookmarkStart w:id="17" w:name="_Toc119942859"/>
      <w:bookmarkStart w:id="18" w:name="_Toc121754359"/>
      <w:r>
        <w:lastRenderedPageBreak/>
        <w:t>Lähteet</w:t>
      </w:r>
      <w:bookmarkEnd w:id="16"/>
      <w:bookmarkEnd w:id="17"/>
      <w:bookmarkEnd w:id="18"/>
    </w:p>
    <w:p w14:paraId="0FA97FFE" w14:textId="77777777" w:rsidR="000C56C2" w:rsidRDefault="000C56C2" w:rsidP="000C56C2">
      <w:r>
        <w:t>Painetut</w:t>
      </w:r>
    </w:p>
    <w:p w14:paraId="749FEA7E" w14:textId="46E37711" w:rsidR="000C56C2" w:rsidRDefault="00861F7C" w:rsidP="00156306">
      <w:pPr>
        <w:pStyle w:val="Normalsis"/>
      </w:pPr>
      <w:proofErr w:type="spellStart"/>
      <w:r>
        <w:t>xxxxxx</w:t>
      </w:r>
      <w:proofErr w:type="spellEnd"/>
    </w:p>
    <w:p w14:paraId="35F3DEF5" w14:textId="77777777" w:rsidR="00F13355" w:rsidRDefault="00F13355" w:rsidP="000C56C2"/>
    <w:p w14:paraId="64CD7919" w14:textId="16B1E7FE" w:rsidR="00861F7C" w:rsidRDefault="000C56C2" w:rsidP="00861F7C">
      <w:r>
        <w:t>Sähköiset</w:t>
      </w:r>
    </w:p>
    <w:p w14:paraId="421DCC32" w14:textId="63CADBC2" w:rsidR="00861F7C" w:rsidRDefault="00861F7C" w:rsidP="00861F7C">
      <w:r>
        <w:tab/>
      </w:r>
      <w:r>
        <w:tab/>
      </w:r>
      <w:proofErr w:type="spellStart"/>
      <w:r>
        <w:t>yyyy</w:t>
      </w:r>
      <w:proofErr w:type="spellEnd"/>
    </w:p>
    <w:p w14:paraId="07D1CCFE" w14:textId="77777777" w:rsidR="00861F7C" w:rsidRDefault="00861F7C" w:rsidP="00861F7C"/>
    <w:p w14:paraId="7D52A613" w14:textId="39AB9DCE" w:rsidR="000C56C2" w:rsidRPr="00B6313D" w:rsidRDefault="000C56C2" w:rsidP="00861F7C">
      <w:r w:rsidRPr="00B6313D">
        <w:t>Julkaisemattomat</w:t>
      </w:r>
    </w:p>
    <w:p w14:paraId="26699DCB" w14:textId="4F281B61" w:rsidR="000C56C2" w:rsidRDefault="00861F7C" w:rsidP="00861F7C">
      <w:pPr>
        <w:spacing w:after="160" w:line="259" w:lineRule="auto"/>
        <w:ind w:left="2608"/>
      </w:pPr>
      <w:proofErr w:type="spellStart"/>
      <w:r>
        <w:t>zzzz</w:t>
      </w:r>
      <w:proofErr w:type="spellEnd"/>
    </w:p>
    <w:sectPr w:rsidR="000C56C2" w:rsidSect="00156306">
      <w:headerReference w:type="default" r:id="rId1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E887" w14:textId="77777777" w:rsidR="00137998" w:rsidRDefault="00137998" w:rsidP="002C3FB0">
      <w:r>
        <w:separator/>
      </w:r>
    </w:p>
  </w:endnote>
  <w:endnote w:type="continuationSeparator" w:id="0">
    <w:p w14:paraId="3C83A389" w14:textId="77777777" w:rsidR="00137998" w:rsidRDefault="00137998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12ECB" w14:textId="77777777" w:rsidR="007627F8" w:rsidRDefault="00762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4320" w14:textId="77777777" w:rsidR="007627F8" w:rsidRDefault="00762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D4E7" w14:textId="77777777" w:rsidR="00137998" w:rsidRDefault="00137998" w:rsidP="002C3FB0">
      <w:r>
        <w:separator/>
      </w:r>
    </w:p>
  </w:footnote>
  <w:footnote w:type="continuationSeparator" w:id="0">
    <w:p w14:paraId="32B3C4D0" w14:textId="77777777" w:rsidR="00137998" w:rsidRDefault="00137998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12F3" w14:textId="77777777" w:rsidR="007627F8" w:rsidRDefault="00762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06C" w14:textId="0EEE8EA7" w:rsidR="00E23C4D" w:rsidRDefault="00E0665C" w:rsidP="00830EBD">
    <w:pPr>
      <w:pStyle w:val="Ytunnisteentyyli"/>
      <w:tabs>
        <w:tab w:val="left" w:pos="5216"/>
        <w:tab w:val="left" w:pos="9129"/>
      </w:tabs>
    </w:pPr>
    <w:r w:rsidRPr="00E0665C">
      <w:rPr>
        <w:i/>
        <w:iCs/>
      </w:rPr>
      <w:t>Opiskelija</w:t>
    </w:r>
    <w:r>
      <w:rPr>
        <w:i/>
        <w:iCs/>
      </w:rPr>
      <w:t>n</w:t>
    </w:r>
    <w:r w:rsidRPr="00E0665C">
      <w:rPr>
        <w:i/>
        <w:iCs/>
      </w:rPr>
      <w:t xml:space="preserve"> nimi</w:t>
    </w:r>
    <w:r w:rsidR="00E23C4D">
      <w:tab/>
    </w:r>
    <w:r w:rsidR="00EB044E">
      <w:rPr>
        <w:b/>
      </w:rPr>
      <w:t>Raportti Verkkosivusta</w:t>
    </w:r>
  </w:p>
  <w:p w14:paraId="72AB9896" w14:textId="51631937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EB044E">
      <w:t>Verkkosivujen kehittäminen</w:t>
    </w:r>
    <w:r w:rsidR="007627F8">
      <w:t xml:space="preserve"> </w:t>
    </w:r>
    <w:r>
      <w:t xml:space="preserve">/ </w:t>
    </w:r>
    <w:r w:rsidR="00EB044E">
      <w:t>Jari Kovalainen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1844D335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263A91">
      <w:t>22.11.2022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773A8625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861F7C">
      <w:t>1.12.2022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E29F3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B0B"/>
    <w:rsid w:val="00B53EF8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xxxxxxxx.github.io/yyyyyyy/index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2022-12-01T12:40:00Z</dcterms:created>
  <dcterms:modified xsi:type="dcterms:W3CDTF">2022-12-12T14:19:00Z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